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442"/>
        <w:gridCol w:w="5001"/>
        <w:gridCol w:w="216"/>
        <w:gridCol w:w="472"/>
        <w:gridCol w:w="1240"/>
        <w:gridCol w:w="495"/>
      </w:tblGrid>
      <w:tr w:rsidR="00F316AD" w:rsidRPr="001700F2" w:rsidTr="0068509A">
        <w:trPr>
          <w:trHeight w:val="1029"/>
        </w:trPr>
        <w:tc>
          <w:tcPr>
            <w:tcW w:w="9600" w:type="dxa"/>
            <w:gridSpan w:val="7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RDefault="00C36F1C" w:rsidP="00C36F1C">
            <w:pPr>
              <w:pStyle w:val="Title"/>
            </w:pPr>
            <w:r>
              <w:t>KAVURI VENKATESH BABU</w:t>
            </w:r>
            <w:r w:rsidR="00F316AD" w:rsidRPr="001700F2">
              <w:t xml:space="preserve"> </w:t>
            </w:r>
          </w:p>
        </w:tc>
      </w:tr>
      <w:tr w:rsidR="0084615A" w:rsidRPr="001700F2" w:rsidTr="00090866">
        <w:trPr>
          <w:trHeight w:val="921"/>
        </w:trPr>
        <w:tc>
          <w:tcPr>
            <w:tcW w:w="2108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C36F1C" w:rsidRPr="002B54CA" w:rsidRDefault="00C36F1C" w:rsidP="00C36F1C">
            <w:pPr>
              <w:jc w:val="center"/>
              <w:rPr>
                <w:sz w:val="22"/>
              </w:rPr>
            </w:pPr>
            <w:r w:rsidRPr="002B54CA">
              <w:rPr>
                <w:sz w:val="22"/>
              </w:rPr>
              <w:t xml:space="preserve">Phone: </w:t>
            </w:r>
          </w:p>
          <w:p w:rsidR="00F316AD" w:rsidRPr="00C36F1C" w:rsidRDefault="00C36F1C" w:rsidP="00C36F1C">
            <w:pPr>
              <w:jc w:val="center"/>
              <w:rPr>
                <w:u w:val="single"/>
              </w:rPr>
            </w:pPr>
            <w:r w:rsidRPr="002B54CA">
              <w:rPr>
                <w:color w:val="0070C0"/>
                <w:sz w:val="22"/>
                <w:u w:val="single"/>
              </w:rPr>
              <w:t>+91 8143439188</w:t>
            </w:r>
          </w:p>
        </w:tc>
        <w:tc>
          <w:tcPr>
            <w:tcW w:w="518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C36F1C" w:rsidP="00C36F1C">
            <w:pPr>
              <w:jc w:val="center"/>
            </w:pPr>
            <w:r w:rsidRPr="002B54CA">
              <w:rPr>
                <w:sz w:val="22"/>
              </w:rPr>
              <w:t xml:space="preserve">E mail: </w:t>
            </w:r>
            <w:r w:rsidRPr="002B54CA">
              <w:rPr>
                <w:color w:val="0070C0"/>
                <w:sz w:val="22"/>
                <w:u w:val="single"/>
              </w:rPr>
              <w:t>kavurivenkatesh529@gmail.com</w:t>
            </w:r>
          </w:p>
        </w:tc>
        <w:tc>
          <w:tcPr>
            <w:tcW w:w="231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:rsidR="00C36F1C" w:rsidRPr="002B54CA" w:rsidRDefault="00C36F1C" w:rsidP="00C36F1C">
            <w:pPr>
              <w:jc w:val="center"/>
              <w:rPr>
                <w:sz w:val="22"/>
              </w:rPr>
            </w:pPr>
            <w:r w:rsidRPr="002B54CA">
              <w:rPr>
                <w:sz w:val="22"/>
              </w:rPr>
              <w:t>LinkedInProfile:</w:t>
            </w:r>
          </w:p>
          <w:p w:rsidR="00F316AD" w:rsidRPr="001700F2" w:rsidRDefault="00C36F1C" w:rsidP="00C36F1C">
            <w:pPr>
              <w:jc w:val="center"/>
            </w:pPr>
            <w:r w:rsidRPr="002B54CA">
              <w:rPr>
                <w:color w:val="0070C0"/>
                <w:sz w:val="22"/>
              </w:rPr>
              <w:t>Kavuri Venkatesh</w:t>
            </w:r>
            <w:r w:rsidR="00D20DA9" w:rsidRPr="002B54CA">
              <w:rPr>
                <w:color w:val="0070C0"/>
                <w:sz w:val="22"/>
              </w:rPr>
              <w:t xml:space="preserve"> </w:t>
            </w:r>
          </w:p>
        </w:tc>
      </w:tr>
      <w:tr w:rsidR="0084615A" w:rsidRPr="001700F2" w:rsidTr="00090866">
        <w:trPr>
          <w:trHeight w:val="279"/>
        </w:trPr>
        <w:tc>
          <w:tcPr>
            <w:tcW w:w="2108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5575" w:type="dxa"/>
            <w:gridSpan w:val="3"/>
            <w:vMerge w:val="restart"/>
            <w:shd w:val="clear" w:color="auto" w:fill="303848" w:themeFill="accent1"/>
            <w:vAlign w:val="center"/>
          </w:tcPr>
          <w:p w:rsidR="00CD50FD" w:rsidRPr="001700F2" w:rsidRDefault="004757B0" w:rsidP="00D20DA9">
            <w:pPr>
              <w:pStyle w:val="Heading1"/>
            </w:pPr>
            <w:sdt>
              <w:sdtPr>
                <w:id w:val="1460613821"/>
                <w:placeholder>
                  <w:docPart w:val="207562E6611D4C34BE30FBEA78D1B26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1917" w:type="dxa"/>
            <w:gridSpan w:val="2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84615A" w:rsidRPr="001700F2" w:rsidTr="00090866">
        <w:trPr>
          <w:trHeight w:val="210"/>
        </w:trPr>
        <w:tc>
          <w:tcPr>
            <w:tcW w:w="2108" w:type="dxa"/>
            <w:gridSpan w:val="2"/>
            <w:tcBorders>
              <w:top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5575" w:type="dxa"/>
            <w:gridSpan w:val="3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1917" w:type="dxa"/>
            <w:gridSpan w:val="2"/>
            <w:tcBorders>
              <w:top w:val="single" w:sz="18" w:space="0" w:color="BF9268" w:themeColor="accent2"/>
            </w:tcBorders>
          </w:tcPr>
          <w:p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:rsidTr="0068509A">
        <w:trPr>
          <w:trHeight w:val="1180"/>
        </w:trPr>
        <w:tc>
          <w:tcPr>
            <w:tcW w:w="9600" w:type="dxa"/>
            <w:gridSpan w:val="7"/>
            <w:vAlign w:val="center"/>
          </w:tcPr>
          <w:p w:rsidR="0084615A" w:rsidRDefault="0084615A" w:rsidP="00C36F1C">
            <w:pPr>
              <w:pStyle w:val="Text"/>
            </w:pPr>
          </w:p>
          <w:p w:rsidR="0040233B" w:rsidRPr="002B54CA" w:rsidRDefault="00C36F1C" w:rsidP="00C36F1C">
            <w:pPr>
              <w:pStyle w:val="Text"/>
              <w:rPr>
                <w:color w:val="000000" w:themeColor="text1"/>
                <w:sz w:val="22"/>
              </w:rPr>
            </w:pPr>
            <w:r w:rsidRPr="002B54CA">
              <w:rPr>
                <w:color w:val="000000" w:themeColor="text1"/>
                <w:sz w:val="22"/>
              </w:rPr>
              <w:t xml:space="preserve">To work in a challenging environment, that helps for the company’s growth while providing me opportunities for learning and </w:t>
            </w:r>
            <w:r w:rsidR="009D2120">
              <w:rPr>
                <w:color w:val="000000" w:themeColor="text1"/>
                <w:sz w:val="22"/>
              </w:rPr>
              <w:t xml:space="preserve">to </w:t>
            </w:r>
            <w:r w:rsidR="00796CC6">
              <w:rPr>
                <w:color w:val="000000" w:themeColor="text1"/>
                <w:sz w:val="22"/>
              </w:rPr>
              <w:t xml:space="preserve">move upward in my career’s </w:t>
            </w:r>
            <w:r w:rsidRPr="002B54CA">
              <w:rPr>
                <w:color w:val="000000" w:themeColor="text1"/>
                <w:sz w:val="22"/>
              </w:rPr>
              <w:t>ladder.</w:t>
            </w:r>
          </w:p>
          <w:p w:rsidR="00AE13C6" w:rsidRPr="002B54CA" w:rsidRDefault="00AE13C6" w:rsidP="00AE13C6">
            <w:pPr>
              <w:rPr>
                <w:sz w:val="28"/>
              </w:rPr>
            </w:pPr>
          </w:p>
          <w:p w:rsidR="00AE13C6" w:rsidRPr="00AE13C6" w:rsidRDefault="00AE13C6" w:rsidP="00AE13C6"/>
        </w:tc>
      </w:tr>
      <w:tr w:rsidR="0084615A" w:rsidRPr="001700F2" w:rsidTr="00090866">
        <w:trPr>
          <w:trHeight w:val="279"/>
        </w:trPr>
        <w:tc>
          <w:tcPr>
            <w:tcW w:w="2108" w:type="dxa"/>
            <w:gridSpan w:val="2"/>
            <w:tcBorders>
              <w:bottom w:val="single" w:sz="18" w:space="0" w:color="BF9268" w:themeColor="accent2"/>
            </w:tcBorders>
          </w:tcPr>
          <w:p w:rsidR="0084615A" w:rsidRPr="001700F2" w:rsidRDefault="0084615A" w:rsidP="00A323D2"/>
        </w:tc>
        <w:tc>
          <w:tcPr>
            <w:tcW w:w="5575" w:type="dxa"/>
            <w:gridSpan w:val="3"/>
            <w:vMerge w:val="restart"/>
            <w:shd w:val="clear" w:color="auto" w:fill="303848" w:themeFill="accent1"/>
            <w:vAlign w:val="center"/>
          </w:tcPr>
          <w:p w:rsidR="0084615A" w:rsidRPr="001700F2" w:rsidRDefault="0084615A" w:rsidP="0084615A">
            <w:pPr>
              <w:pStyle w:val="Heading1"/>
            </w:pPr>
            <w:r>
              <w:t>ACADEMIA</w:t>
            </w:r>
          </w:p>
        </w:tc>
        <w:tc>
          <w:tcPr>
            <w:tcW w:w="1917" w:type="dxa"/>
            <w:gridSpan w:val="2"/>
            <w:tcBorders>
              <w:bottom w:val="single" w:sz="18" w:space="0" w:color="BF9268" w:themeColor="accent2"/>
            </w:tcBorders>
          </w:tcPr>
          <w:p w:rsidR="0084615A" w:rsidRPr="001700F2" w:rsidRDefault="0084615A" w:rsidP="00A323D2"/>
        </w:tc>
      </w:tr>
      <w:tr w:rsidR="0084615A" w:rsidRPr="001700F2" w:rsidTr="00090866">
        <w:trPr>
          <w:trHeight w:val="210"/>
        </w:trPr>
        <w:tc>
          <w:tcPr>
            <w:tcW w:w="2108" w:type="dxa"/>
            <w:gridSpan w:val="2"/>
            <w:tcBorders>
              <w:top w:val="single" w:sz="18" w:space="0" w:color="BF9268" w:themeColor="accent2"/>
            </w:tcBorders>
          </w:tcPr>
          <w:p w:rsidR="0084615A" w:rsidRPr="001700F2" w:rsidRDefault="0084615A" w:rsidP="00A323D2"/>
        </w:tc>
        <w:tc>
          <w:tcPr>
            <w:tcW w:w="5575" w:type="dxa"/>
            <w:gridSpan w:val="3"/>
            <w:vMerge/>
            <w:shd w:val="clear" w:color="auto" w:fill="303848" w:themeFill="accent1"/>
            <w:vAlign w:val="center"/>
          </w:tcPr>
          <w:p w:rsidR="0084615A" w:rsidRPr="001700F2" w:rsidRDefault="0084615A" w:rsidP="00A323D2">
            <w:pPr>
              <w:pStyle w:val="Heading1"/>
            </w:pPr>
          </w:p>
        </w:tc>
        <w:tc>
          <w:tcPr>
            <w:tcW w:w="1917" w:type="dxa"/>
            <w:gridSpan w:val="2"/>
            <w:tcBorders>
              <w:top w:val="single" w:sz="18" w:space="0" w:color="BF9268" w:themeColor="accent2"/>
            </w:tcBorders>
          </w:tcPr>
          <w:p w:rsidR="0084615A" w:rsidRPr="001700F2" w:rsidRDefault="0084615A" w:rsidP="00A323D2">
            <w:pPr>
              <w:rPr>
                <w:noProof/>
              </w:rPr>
            </w:pPr>
          </w:p>
        </w:tc>
      </w:tr>
      <w:tr w:rsidR="00AE13C6" w:rsidRPr="001700F2" w:rsidTr="00090866">
        <w:trPr>
          <w:gridAfter w:val="1"/>
          <w:wAfter w:w="716" w:type="dxa"/>
          <w:trHeight w:val="4734"/>
        </w:trPr>
        <w:tc>
          <w:tcPr>
            <w:tcW w:w="8884" w:type="dxa"/>
            <w:gridSpan w:val="6"/>
            <w:vAlign w:val="center"/>
          </w:tcPr>
          <w:tbl>
            <w:tblPr>
              <w:tblStyle w:val="TableGrid"/>
              <w:tblW w:w="8983" w:type="dxa"/>
              <w:tblLook w:val="04A0" w:firstRow="1" w:lastRow="0" w:firstColumn="1" w:lastColumn="0" w:noHBand="0" w:noVBand="1"/>
            </w:tblPr>
            <w:tblGrid>
              <w:gridCol w:w="1554"/>
              <w:gridCol w:w="2053"/>
              <w:gridCol w:w="2284"/>
              <w:gridCol w:w="1390"/>
              <w:gridCol w:w="1702"/>
            </w:tblGrid>
            <w:tr w:rsidR="0084615A" w:rsidTr="00252148">
              <w:trPr>
                <w:trHeight w:val="491"/>
              </w:trPr>
              <w:tc>
                <w:tcPr>
                  <w:tcW w:w="1554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000000" w:themeColor="text1"/>
                      <w:sz w:val="22"/>
                    </w:rPr>
                  </w:pPr>
                  <w:r w:rsidRPr="00252148">
                    <w:rPr>
                      <w:b/>
                      <w:color w:val="000000" w:themeColor="text1"/>
                      <w:sz w:val="22"/>
                    </w:rPr>
                    <w:t>Course</w:t>
                  </w:r>
                </w:p>
              </w:tc>
              <w:tc>
                <w:tcPr>
                  <w:tcW w:w="2065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000000" w:themeColor="text1"/>
                      <w:sz w:val="22"/>
                    </w:rPr>
                  </w:pPr>
                  <w:r w:rsidRPr="00252148">
                    <w:rPr>
                      <w:b/>
                      <w:color w:val="000000" w:themeColor="text1"/>
                      <w:sz w:val="22"/>
                    </w:rPr>
                    <w:t>Institution</w:t>
                  </w:r>
                </w:p>
              </w:tc>
              <w:tc>
                <w:tcPr>
                  <w:tcW w:w="2304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000000" w:themeColor="text1"/>
                      <w:sz w:val="22"/>
                    </w:rPr>
                  </w:pPr>
                  <w:r w:rsidRPr="00252148">
                    <w:rPr>
                      <w:b/>
                      <w:color w:val="000000" w:themeColor="text1"/>
                      <w:sz w:val="22"/>
                    </w:rPr>
                    <w:t>Board</w:t>
                  </w:r>
                </w:p>
              </w:tc>
              <w:tc>
                <w:tcPr>
                  <w:tcW w:w="1350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000000" w:themeColor="text1"/>
                      <w:sz w:val="22"/>
                    </w:rPr>
                  </w:pPr>
                  <w:r w:rsidRPr="00252148">
                    <w:rPr>
                      <w:b/>
                      <w:color w:val="000000" w:themeColor="text1"/>
                      <w:sz w:val="22"/>
                    </w:rPr>
                    <w:t>Year of completion</w:t>
                  </w:r>
                </w:p>
              </w:tc>
              <w:tc>
                <w:tcPr>
                  <w:tcW w:w="1710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000000" w:themeColor="text1"/>
                      <w:sz w:val="22"/>
                    </w:rPr>
                  </w:pPr>
                  <w:r w:rsidRPr="00252148">
                    <w:rPr>
                      <w:b/>
                      <w:color w:val="000000" w:themeColor="text1"/>
                      <w:sz w:val="22"/>
                    </w:rPr>
                    <w:t>Percentage</w:t>
                  </w:r>
                </w:p>
              </w:tc>
            </w:tr>
            <w:tr w:rsidR="0084615A" w:rsidTr="00252148">
              <w:trPr>
                <w:trHeight w:val="1349"/>
              </w:trPr>
              <w:tc>
                <w:tcPr>
                  <w:tcW w:w="1554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auto"/>
                      <w:sz w:val="22"/>
                    </w:rPr>
                  </w:pPr>
                  <w:r w:rsidRPr="00252148">
                    <w:rPr>
                      <w:b/>
                      <w:color w:val="auto"/>
                      <w:sz w:val="22"/>
                    </w:rPr>
                    <w:t>B.Tech (CSE)</w:t>
                  </w:r>
                </w:p>
              </w:tc>
              <w:tc>
                <w:tcPr>
                  <w:tcW w:w="2065" w:type="dxa"/>
                </w:tcPr>
                <w:p w:rsidR="00AE13C6" w:rsidRPr="00252148" w:rsidRDefault="0084615A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Ramachandra College of Engineering, Eluru.</w:t>
                  </w:r>
                </w:p>
              </w:tc>
              <w:tc>
                <w:tcPr>
                  <w:tcW w:w="2304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JNTU, Kakinada</w:t>
                  </w:r>
                </w:p>
              </w:tc>
              <w:tc>
                <w:tcPr>
                  <w:tcW w:w="135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2021</w:t>
                  </w:r>
                </w:p>
              </w:tc>
              <w:tc>
                <w:tcPr>
                  <w:tcW w:w="171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63% upto III-I</w:t>
                  </w:r>
                </w:p>
              </w:tc>
            </w:tr>
            <w:tr w:rsidR="0084615A" w:rsidTr="00252148">
              <w:trPr>
                <w:trHeight w:val="773"/>
              </w:trPr>
              <w:tc>
                <w:tcPr>
                  <w:tcW w:w="1554" w:type="dxa"/>
                </w:tcPr>
                <w:p w:rsidR="00AE13C6" w:rsidRPr="00252148" w:rsidRDefault="00AE13C6" w:rsidP="00A0250B">
                  <w:pPr>
                    <w:pStyle w:val="Text"/>
                    <w:rPr>
                      <w:b/>
                      <w:color w:val="auto"/>
                      <w:sz w:val="22"/>
                    </w:rPr>
                  </w:pPr>
                  <w:r w:rsidRPr="00252148">
                    <w:rPr>
                      <w:b/>
                      <w:color w:val="auto"/>
                      <w:sz w:val="22"/>
                    </w:rPr>
                    <w:t>Intermediate (MPC)</w:t>
                  </w:r>
                </w:p>
              </w:tc>
              <w:tc>
                <w:tcPr>
                  <w:tcW w:w="2065" w:type="dxa"/>
                </w:tcPr>
                <w:p w:rsidR="00AE13C6" w:rsidRPr="00252148" w:rsidRDefault="0084615A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 xml:space="preserve">Sri Chaitanya Jr. </w:t>
                  </w:r>
                  <w:r w:rsidR="00AE13C6" w:rsidRPr="00252148">
                    <w:rPr>
                      <w:sz w:val="22"/>
                    </w:rPr>
                    <w:t>College</w:t>
                  </w:r>
                </w:p>
              </w:tc>
              <w:tc>
                <w:tcPr>
                  <w:tcW w:w="2304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Board of Intermediate, AP</w:t>
                  </w:r>
                </w:p>
              </w:tc>
              <w:tc>
                <w:tcPr>
                  <w:tcW w:w="135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</w:p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2017</w:t>
                  </w:r>
                </w:p>
              </w:tc>
              <w:tc>
                <w:tcPr>
                  <w:tcW w:w="171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</w:p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83%</w:t>
                  </w:r>
                </w:p>
              </w:tc>
            </w:tr>
            <w:tr w:rsidR="0084615A" w:rsidTr="00252148">
              <w:trPr>
                <w:trHeight w:val="983"/>
              </w:trPr>
              <w:tc>
                <w:tcPr>
                  <w:tcW w:w="1554" w:type="dxa"/>
                </w:tcPr>
                <w:p w:rsidR="00AE13C6" w:rsidRPr="00252148" w:rsidRDefault="00AE13C6" w:rsidP="00D20DA9">
                  <w:pPr>
                    <w:pStyle w:val="Text"/>
                    <w:rPr>
                      <w:b/>
                      <w:color w:val="auto"/>
                      <w:sz w:val="22"/>
                    </w:rPr>
                  </w:pPr>
                </w:p>
                <w:p w:rsidR="00AE13C6" w:rsidRPr="00252148" w:rsidRDefault="00AE13C6" w:rsidP="00D20DA9">
                  <w:pPr>
                    <w:pStyle w:val="Text"/>
                    <w:rPr>
                      <w:b/>
                      <w:color w:val="auto"/>
                      <w:sz w:val="22"/>
                    </w:rPr>
                  </w:pPr>
                  <w:r w:rsidRPr="00252148">
                    <w:rPr>
                      <w:b/>
                      <w:color w:val="auto"/>
                      <w:sz w:val="22"/>
                    </w:rPr>
                    <w:t xml:space="preserve">   SSC</w:t>
                  </w:r>
                </w:p>
              </w:tc>
              <w:tc>
                <w:tcPr>
                  <w:tcW w:w="2065" w:type="dxa"/>
                </w:tcPr>
                <w:p w:rsidR="00AE13C6" w:rsidRPr="00252148" w:rsidRDefault="00AE13C6" w:rsidP="00A0250B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Amalodbhavi</w:t>
                  </w:r>
                  <w:r w:rsidR="0084615A" w:rsidRPr="00252148">
                    <w:rPr>
                      <w:sz w:val="22"/>
                    </w:rPr>
                    <w:t xml:space="preserve"> </w:t>
                  </w:r>
                  <w:r w:rsidRPr="00252148">
                    <w:rPr>
                      <w:sz w:val="22"/>
                    </w:rPr>
                    <w:t>EM High</w:t>
                  </w:r>
                  <w:r w:rsidR="0084615A" w:rsidRPr="00252148">
                    <w:rPr>
                      <w:sz w:val="22"/>
                    </w:rPr>
                    <w:t xml:space="preserve"> </w:t>
                  </w:r>
                  <w:r w:rsidRPr="00252148">
                    <w:rPr>
                      <w:sz w:val="22"/>
                    </w:rPr>
                    <w:t>School,</w:t>
                  </w:r>
                  <w:r w:rsidR="0084615A" w:rsidRPr="00252148">
                    <w:rPr>
                      <w:sz w:val="22"/>
                    </w:rPr>
                    <w:t xml:space="preserve"> </w:t>
                  </w:r>
                  <w:r w:rsidRPr="00252148">
                    <w:rPr>
                      <w:sz w:val="22"/>
                    </w:rPr>
                    <w:t>Eluru</w:t>
                  </w:r>
                </w:p>
              </w:tc>
              <w:tc>
                <w:tcPr>
                  <w:tcW w:w="2304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Board of Secondary Education, AP</w:t>
                  </w:r>
                </w:p>
              </w:tc>
              <w:tc>
                <w:tcPr>
                  <w:tcW w:w="135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</w:p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2015</w:t>
                  </w:r>
                </w:p>
              </w:tc>
              <w:tc>
                <w:tcPr>
                  <w:tcW w:w="1710" w:type="dxa"/>
                </w:tcPr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</w:p>
                <w:p w:rsidR="00AE13C6" w:rsidRPr="00252148" w:rsidRDefault="00AE13C6" w:rsidP="00D20DA9">
                  <w:pPr>
                    <w:pStyle w:val="Text"/>
                    <w:rPr>
                      <w:sz w:val="22"/>
                    </w:rPr>
                  </w:pPr>
                  <w:r w:rsidRPr="00252148">
                    <w:rPr>
                      <w:sz w:val="22"/>
                    </w:rPr>
                    <w:t>77%</w:t>
                  </w:r>
                </w:p>
              </w:tc>
            </w:tr>
          </w:tbl>
          <w:p w:rsidR="00AE13C6" w:rsidRPr="001700F2" w:rsidRDefault="00AE13C6" w:rsidP="00D20DA9">
            <w:pPr>
              <w:pStyle w:val="Text"/>
            </w:pPr>
          </w:p>
        </w:tc>
      </w:tr>
      <w:tr w:rsidR="0084615A" w:rsidRPr="001700F2" w:rsidTr="00090866">
        <w:trPr>
          <w:trHeight w:val="279"/>
        </w:trPr>
        <w:tc>
          <w:tcPr>
            <w:tcW w:w="1687" w:type="dxa"/>
            <w:tcBorders>
              <w:bottom w:val="single" w:sz="18" w:space="0" w:color="BF9268" w:themeColor="accent2"/>
            </w:tcBorders>
          </w:tcPr>
          <w:p w:rsidR="0084615A" w:rsidRPr="001700F2" w:rsidRDefault="0084615A" w:rsidP="00A323D2"/>
        </w:tc>
        <w:tc>
          <w:tcPr>
            <w:tcW w:w="5434" w:type="dxa"/>
            <w:gridSpan w:val="2"/>
            <w:vMerge w:val="restart"/>
            <w:shd w:val="clear" w:color="auto" w:fill="303848" w:themeFill="accent1"/>
            <w:vAlign w:val="center"/>
          </w:tcPr>
          <w:p w:rsidR="0084615A" w:rsidRPr="001700F2" w:rsidRDefault="0084615A" w:rsidP="0084615A">
            <w:pPr>
              <w:pStyle w:val="Heading1"/>
            </w:pPr>
            <w:r>
              <w:t>TECHNICAL SKILLS</w:t>
            </w:r>
          </w:p>
        </w:tc>
        <w:tc>
          <w:tcPr>
            <w:tcW w:w="2479" w:type="dxa"/>
            <w:gridSpan w:val="4"/>
            <w:tcBorders>
              <w:bottom w:val="single" w:sz="18" w:space="0" w:color="BF9268" w:themeColor="accent2"/>
            </w:tcBorders>
          </w:tcPr>
          <w:p w:rsidR="0084615A" w:rsidRPr="001700F2" w:rsidRDefault="0084615A" w:rsidP="00A323D2"/>
        </w:tc>
      </w:tr>
      <w:tr w:rsidR="0084615A" w:rsidRPr="001700F2" w:rsidTr="00090866">
        <w:trPr>
          <w:trHeight w:val="210"/>
        </w:trPr>
        <w:tc>
          <w:tcPr>
            <w:tcW w:w="1687" w:type="dxa"/>
            <w:tcBorders>
              <w:top w:val="single" w:sz="18" w:space="0" w:color="BF9268" w:themeColor="accent2"/>
            </w:tcBorders>
          </w:tcPr>
          <w:p w:rsidR="0084615A" w:rsidRPr="001700F2" w:rsidRDefault="0084615A" w:rsidP="00A323D2"/>
        </w:tc>
        <w:tc>
          <w:tcPr>
            <w:tcW w:w="5434" w:type="dxa"/>
            <w:gridSpan w:val="2"/>
            <w:vMerge/>
            <w:shd w:val="clear" w:color="auto" w:fill="303848" w:themeFill="accent1"/>
            <w:vAlign w:val="center"/>
          </w:tcPr>
          <w:p w:rsidR="0084615A" w:rsidRPr="001700F2" w:rsidRDefault="0084615A" w:rsidP="00A323D2">
            <w:pPr>
              <w:pStyle w:val="Heading1"/>
            </w:pPr>
          </w:p>
        </w:tc>
        <w:tc>
          <w:tcPr>
            <w:tcW w:w="2479" w:type="dxa"/>
            <w:gridSpan w:val="4"/>
            <w:tcBorders>
              <w:top w:val="single" w:sz="18" w:space="0" w:color="BF9268" w:themeColor="accent2"/>
            </w:tcBorders>
          </w:tcPr>
          <w:p w:rsidR="0084615A" w:rsidRPr="001700F2" w:rsidRDefault="0084615A" w:rsidP="00A323D2">
            <w:pPr>
              <w:rPr>
                <w:noProof/>
              </w:rPr>
            </w:pPr>
          </w:p>
        </w:tc>
      </w:tr>
      <w:tr w:rsidR="00AE13C6" w:rsidRPr="001700F2" w:rsidTr="00090866">
        <w:trPr>
          <w:gridAfter w:val="1"/>
          <w:wAfter w:w="716" w:type="dxa"/>
          <w:trHeight w:val="2322"/>
        </w:trPr>
        <w:tc>
          <w:tcPr>
            <w:tcW w:w="8884" w:type="dxa"/>
            <w:gridSpan w:val="6"/>
            <w:vAlign w:val="center"/>
          </w:tcPr>
          <w:p w:rsidR="00AE13C6" w:rsidRDefault="00AE13C6" w:rsidP="0068509A">
            <w:pPr>
              <w:pStyle w:val="Text"/>
            </w:pP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>Browser-based languages :</w:t>
            </w:r>
            <w:r w:rsidRPr="00C91D12">
              <w:rPr>
                <w:color w:val="000000" w:themeColor="text1"/>
                <w:sz w:val="22"/>
              </w:rPr>
              <w:t xml:space="preserve"> HTML, CSS,BOOTSTRAP</w:t>
            </w: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 xml:space="preserve">Database languages </w:t>
            </w:r>
            <w:r w:rsidRPr="00C91D12">
              <w:rPr>
                <w:b/>
                <w:color w:val="000000" w:themeColor="text1"/>
                <w:sz w:val="22"/>
              </w:rPr>
              <w:t xml:space="preserve">          </w:t>
            </w:r>
            <w:r w:rsidRPr="00C91D12">
              <w:rPr>
                <w:b/>
                <w:color w:val="000000" w:themeColor="text1"/>
                <w:sz w:val="22"/>
              </w:rPr>
              <w:t>:</w:t>
            </w:r>
            <w:r w:rsidRPr="00C91D12">
              <w:rPr>
                <w:color w:val="000000" w:themeColor="text1"/>
                <w:sz w:val="22"/>
              </w:rPr>
              <w:t xml:space="preserve"> SQL</w:t>
            </w: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>Scripting langua</w:t>
            </w:r>
            <w:r w:rsidRPr="00C91D12">
              <w:rPr>
                <w:b/>
                <w:color w:val="000000" w:themeColor="text1"/>
                <w:sz w:val="22"/>
              </w:rPr>
              <w:t xml:space="preserve">ge </w:t>
            </w:r>
            <w:r w:rsidRPr="00C91D12">
              <w:rPr>
                <w:b/>
                <w:color w:val="000000" w:themeColor="text1"/>
                <w:sz w:val="22"/>
              </w:rPr>
              <w:t xml:space="preserve">            </w:t>
            </w:r>
            <w:r w:rsidRPr="00C91D12">
              <w:rPr>
                <w:b/>
                <w:color w:val="000000" w:themeColor="text1"/>
                <w:sz w:val="22"/>
              </w:rPr>
              <w:t>:</w:t>
            </w:r>
            <w:r w:rsidRPr="00C91D12">
              <w:rPr>
                <w:b/>
                <w:color w:val="000000" w:themeColor="text1"/>
                <w:sz w:val="22"/>
              </w:rPr>
              <w:t xml:space="preserve"> </w:t>
            </w:r>
            <w:r w:rsidRPr="00C91D12">
              <w:rPr>
                <w:color w:val="000000" w:themeColor="text1"/>
                <w:sz w:val="22"/>
              </w:rPr>
              <w:t>JAVASCRIPT</w:t>
            </w: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 xml:space="preserve">Procedural language </w:t>
            </w:r>
            <w:r w:rsidRPr="00C91D12">
              <w:rPr>
                <w:b/>
                <w:color w:val="000000" w:themeColor="text1"/>
                <w:sz w:val="22"/>
              </w:rPr>
              <w:t xml:space="preserve">         </w:t>
            </w:r>
            <w:r w:rsidRPr="00C91D12">
              <w:rPr>
                <w:b/>
                <w:color w:val="000000" w:themeColor="text1"/>
                <w:sz w:val="22"/>
              </w:rPr>
              <w:t>:</w:t>
            </w:r>
            <w:r w:rsidRPr="00C91D12">
              <w:rPr>
                <w:color w:val="000000" w:themeColor="text1"/>
                <w:sz w:val="22"/>
              </w:rPr>
              <w:t xml:space="preserve"> C</w:t>
            </w: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 xml:space="preserve">Object-oriented language </w:t>
            </w:r>
            <w:r w:rsidRPr="00C91D12">
              <w:rPr>
                <w:b/>
                <w:color w:val="000000" w:themeColor="text1"/>
                <w:sz w:val="22"/>
              </w:rPr>
              <w:t xml:space="preserve"> </w:t>
            </w:r>
            <w:r w:rsidRPr="00C91D12">
              <w:rPr>
                <w:b/>
                <w:color w:val="000000" w:themeColor="text1"/>
                <w:sz w:val="22"/>
              </w:rPr>
              <w:t>:</w:t>
            </w:r>
            <w:r w:rsidRPr="00C91D12">
              <w:rPr>
                <w:color w:val="000000" w:themeColor="text1"/>
                <w:sz w:val="22"/>
              </w:rPr>
              <w:t xml:space="preserve"> PYTHON, JAVA</w:t>
            </w:r>
          </w:p>
          <w:p w:rsidR="00AE13C6" w:rsidRPr="00C91D12" w:rsidRDefault="00AE13C6" w:rsidP="0068509A">
            <w:pPr>
              <w:pStyle w:val="Text"/>
              <w:rPr>
                <w:color w:val="000000" w:themeColor="text1"/>
                <w:sz w:val="22"/>
              </w:rPr>
            </w:pPr>
            <w:r w:rsidRPr="00C91D12">
              <w:rPr>
                <w:b/>
                <w:color w:val="000000" w:themeColor="text1"/>
                <w:sz w:val="22"/>
              </w:rPr>
              <w:t xml:space="preserve">Operating System </w:t>
            </w:r>
            <w:r w:rsidRPr="00C91D12">
              <w:rPr>
                <w:b/>
                <w:color w:val="000000" w:themeColor="text1"/>
                <w:sz w:val="22"/>
              </w:rPr>
              <w:t xml:space="preserve">              </w:t>
            </w:r>
            <w:r w:rsidRPr="00C91D12">
              <w:rPr>
                <w:b/>
                <w:color w:val="000000" w:themeColor="text1"/>
                <w:sz w:val="22"/>
              </w:rPr>
              <w:t>:</w:t>
            </w:r>
            <w:r w:rsidRPr="00C91D12">
              <w:rPr>
                <w:color w:val="000000" w:themeColor="text1"/>
                <w:sz w:val="22"/>
              </w:rPr>
              <w:t xml:space="preserve"> WINDOWS, LINUX</w:t>
            </w:r>
          </w:p>
          <w:p w:rsidR="00AE13C6" w:rsidRPr="0068509A" w:rsidRDefault="00AE13C6" w:rsidP="0068509A"/>
        </w:tc>
      </w:tr>
      <w:tr w:rsidR="00AE13C6" w:rsidRPr="001700F2" w:rsidTr="00090866">
        <w:trPr>
          <w:gridAfter w:val="1"/>
          <w:wAfter w:w="716" w:type="dxa"/>
          <w:trHeight w:val="68"/>
        </w:trPr>
        <w:tc>
          <w:tcPr>
            <w:tcW w:w="8884" w:type="dxa"/>
            <w:gridSpan w:val="6"/>
            <w:vAlign w:val="center"/>
          </w:tcPr>
          <w:p w:rsidR="00AE13C6" w:rsidRPr="001700F2" w:rsidRDefault="00AE13C6" w:rsidP="00CD50FD">
            <w:pPr>
              <w:pStyle w:val="Text"/>
            </w:pPr>
          </w:p>
        </w:tc>
      </w:tr>
      <w:tr w:rsidR="00A0250B" w:rsidRPr="001700F2" w:rsidTr="00090866">
        <w:trPr>
          <w:trHeight w:val="100"/>
        </w:trPr>
        <w:tc>
          <w:tcPr>
            <w:tcW w:w="2108" w:type="dxa"/>
            <w:gridSpan w:val="2"/>
          </w:tcPr>
          <w:p w:rsidR="00CD50FD" w:rsidRPr="001700F2" w:rsidRDefault="00CD50FD" w:rsidP="00CD50FD"/>
        </w:tc>
        <w:tc>
          <w:tcPr>
            <w:tcW w:w="7492" w:type="dxa"/>
            <w:gridSpan w:val="5"/>
          </w:tcPr>
          <w:p w:rsidR="00CD50FD" w:rsidRPr="001700F2" w:rsidRDefault="00CD50FD" w:rsidP="00CD50FD"/>
        </w:tc>
      </w:tr>
    </w:tbl>
    <w:p w:rsidR="00C55D85" w:rsidRDefault="00C55D85"/>
    <w:p w:rsidR="00C91D12" w:rsidRDefault="00C91D12"/>
    <w:p w:rsidR="00C91D12" w:rsidRDefault="00C91D12"/>
    <w:p w:rsidR="00C91D12" w:rsidRDefault="00C91D12"/>
    <w:p w:rsidR="00C91D12" w:rsidRDefault="00C91D12"/>
    <w:p w:rsidR="00C91D12" w:rsidRDefault="00C91D12"/>
    <w:p w:rsidR="00C91D12" w:rsidRDefault="00C91D12"/>
    <w:p w:rsidR="00C91D12" w:rsidRDefault="00C91D12"/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4751"/>
        <w:gridCol w:w="2488"/>
      </w:tblGrid>
      <w:tr w:rsidR="005F5A3E" w:rsidRPr="001700F2" w:rsidTr="00A323D2">
        <w:trPr>
          <w:trHeight w:val="140"/>
        </w:trPr>
        <w:tc>
          <w:tcPr>
            <w:tcW w:w="2361" w:type="dxa"/>
            <w:tcBorders>
              <w:bottom w:val="single" w:sz="18" w:space="0" w:color="BF9268" w:themeColor="accent2"/>
            </w:tcBorders>
          </w:tcPr>
          <w:p w:rsidR="005F5A3E" w:rsidRPr="001700F2" w:rsidRDefault="005F5A3E" w:rsidP="00A323D2"/>
        </w:tc>
        <w:tc>
          <w:tcPr>
            <w:tcW w:w="4751" w:type="dxa"/>
            <w:vMerge w:val="restart"/>
            <w:shd w:val="clear" w:color="auto" w:fill="303848" w:themeFill="accent1"/>
            <w:vAlign w:val="center"/>
          </w:tcPr>
          <w:p w:rsidR="005F5A3E" w:rsidRPr="001700F2" w:rsidRDefault="005F5A3E" w:rsidP="00A323D2">
            <w:pPr>
              <w:pStyle w:val="Heading1"/>
            </w:pPr>
            <w:r>
              <w:t>PROJECT</w:t>
            </w:r>
          </w:p>
        </w:tc>
        <w:tc>
          <w:tcPr>
            <w:tcW w:w="2488" w:type="dxa"/>
            <w:tcBorders>
              <w:bottom w:val="single" w:sz="18" w:space="0" w:color="BF9268" w:themeColor="accent2"/>
            </w:tcBorders>
          </w:tcPr>
          <w:p w:rsidR="005F5A3E" w:rsidRPr="001700F2" w:rsidRDefault="005F5A3E" w:rsidP="00A323D2"/>
        </w:tc>
      </w:tr>
      <w:tr w:rsidR="005F5A3E" w:rsidRPr="001700F2" w:rsidTr="00A323D2">
        <w:trPr>
          <w:trHeight w:val="140"/>
        </w:trPr>
        <w:tc>
          <w:tcPr>
            <w:tcW w:w="2361" w:type="dxa"/>
            <w:tcBorders>
              <w:top w:val="single" w:sz="18" w:space="0" w:color="BF9268" w:themeColor="accent2"/>
            </w:tcBorders>
          </w:tcPr>
          <w:p w:rsidR="005F5A3E" w:rsidRPr="001700F2" w:rsidRDefault="005F5A3E" w:rsidP="00A323D2">
            <w:pPr>
              <w:ind w:left="360"/>
            </w:pPr>
          </w:p>
        </w:tc>
        <w:tc>
          <w:tcPr>
            <w:tcW w:w="4751" w:type="dxa"/>
            <w:vMerge/>
            <w:shd w:val="clear" w:color="auto" w:fill="303848" w:themeFill="accent1"/>
          </w:tcPr>
          <w:p w:rsidR="005F5A3E" w:rsidRPr="001700F2" w:rsidRDefault="005F5A3E" w:rsidP="00A323D2">
            <w:pPr>
              <w:pStyle w:val="Heading1"/>
              <w:ind w:left="360"/>
            </w:pPr>
          </w:p>
        </w:tc>
        <w:tc>
          <w:tcPr>
            <w:tcW w:w="2488" w:type="dxa"/>
          </w:tcPr>
          <w:p w:rsidR="005F5A3E" w:rsidRPr="001700F2" w:rsidRDefault="005F5A3E" w:rsidP="00A323D2">
            <w:pPr>
              <w:ind w:left="360"/>
            </w:pPr>
          </w:p>
        </w:tc>
      </w:tr>
    </w:tbl>
    <w:p w:rsidR="005F5A3E" w:rsidRDefault="005F5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A3E" w:rsidRPr="005F5A3E" w:rsidTr="005F5A3E">
        <w:trPr>
          <w:trHeight w:val="359"/>
        </w:trPr>
        <w:tc>
          <w:tcPr>
            <w:tcW w:w="4675" w:type="dxa"/>
          </w:tcPr>
          <w:p w:rsidR="005F5A3E" w:rsidRPr="005F5A3E" w:rsidRDefault="005F5A3E">
            <w:pPr>
              <w:rPr>
                <w:b/>
                <w:sz w:val="22"/>
              </w:rPr>
            </w:pPr>
            <w:r w:rsidRPr="005F5A3E">
              <w:rPr>
                <w:b/>
                <w:sz w:val="22"/>
              </w:rPr>
              <w:t>Project Name</w:t>
            </w:r>
          </w:p>
        </w:tc>
        <w:tc>
          <w:tcPr>
            <w:tcW w:w="4675" w:type="dxa"/>
          </w:tcPr>
          <w:p w:rsidR="005F5A3E" w:rsidRPr="005F5A3E" w:rsidRDefault="005F5A3E">
            <w:pPr>
              <w:rPr>
                <w:sz w:val="22"/>
              </w:rPr>
            </w:pPr>
            <w:r w:rsidRPr="005F5A3E">
              <w:rPr>
                <w:sz w:val="22"/>
              </w:rPr>
              <w:t xml:space="preserve"> Online Blood Bank System</w:t>
            </w:r>
          </w:p>
        </w:tc>
      </w:tr>
      <w:tr w:rsidR="005F5A3E" w:rsidRPr="005F5A3E" w:rsidTr="005F5A3E">
        <w:trPr>
          <w:trHeight w:val="359"/>
        </w:trPr>
        <w:tc>
          <w:tcPr>
            <w:tcW w:w="4675" w:type="dxa"/>
          </w:tcPr>
          <w:p w:rsidR="005F5A3E" w:rsidRPr="005F5A3E" w:rsidRDefault="005F5A3E">
            <w:pPr>
              <w:rPr>
                <w:b/>
                <w:sz w:val="22"/>
              </w:rPr>
            </w:pPr>
            <w:r w:rsidRPr="005F5A3E">
              <w:rPr>
                <w:b/>
                <w:sz w:val="22"/>
              </w:rPr>
              <w:t>Languages Used</w:t>
            </w:r>
          </w:p>
        </w:tc>
        <w:tc>
          <w:tcPr>
            <w:tcW w:w="4675" w:type="dxa"/>
          </w:tcPr>
          <w:p w:rsidR="005F5A3E" w:rsidRPr="005F5A3E" w:rsidRDefault="005F5A3E">
            <w:pPr>
              <w:rPr>
                <w:sz w:val="22"/>
              </w:rPr>
            </w:pPr>
            <w:r w:rsidRPr="005F5A3E">
              <w:rPr>
                <w:sz w:val="22"/>
              </w:rPr>
              <w:t>HTML, PHP, BOOTSTRAP, JAVASCRIPT</w:t>
            </w:r>
          </w:p>
        </w:tc>
      </w:tr>
      <w:tr w:rsidR="005F5A3E" w:rsidRPr="005F5A3E" w:rsidTr="005F5A3E">
        <w:trPr>
          <w:trHeight w:val="368"/>
        </w:trPr>
        <w:tc>
          <w:tcPr>
            <w:tcW w:w="4675" w:type="dxa"/>
          </w:tcPr>
          <w:p w:rsidR="005F5A3E" w:rsidRPr="005F5A3E" w:rsidRDefault="005F5A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4675" w:type="dxa"/>
          </w:tcPr>
          <w:p w:rsidR="005F5A3E" w:rsidRPr="005F5A3E" w:rsidRDefault="005F5A3E">
            <w:pPr>
              <w:rPr>
                <w:sz w:val="22"/>
              </w:rPr>
            </w:pPr>
            <w:r w:rsidRPr="005F5A3E">
              <w:rPr>
                <w:sz w:val="22"/>
              </w:rPr>
              <w:t>Static</w:t>
            </w:r>
          </w:p>
        </w:tc>
      </w:tr>
    </w:tbl>
    <w:p w:rsidR="005F5A3E" w:rsidRPr="005F5A3E" w:rsidRDefault="005F5A3E">
      <w:pPr>
        <w:rPr>
          <w:sz w:val="22"/>
        </w:rPr>
      </w:pPr>
    </w:p>
    <w:p w:rsidR="005F5A3E" w:rsidRDefault="005F5A3E"/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4751"/>
        <w:gridCol w:w="2488"/>
      </w:tblGrid>
      <w:tr w:rsidR="00C91D12" w:rsidRPr="001700F2" w:rsidTr="00A323D2">
        <w:trPr>
          <w:trHeight w:val="140"/>
        </w:trPr>
        <w:tc>
          <w:tcPr>
            <w:tcW w:w="2361" w:type="dxa"/>
            <w:tcBorders>
              <w:bottom w:val="single" w:sz="18" w:space="0" w:color="BF9268" w:themeColor="accent2"/>
            </w:tcBorders>
          </w:tcPr>
          <w:p w:rsidR="00C91D12" w:rsidRPr="001700F2" w:rsidRDefault="00C91D12" w:rsidP="00A323D2"/>
        </w:tc>
        <w:tc>
          <w:tcPr>
            <w:tcW w:w="4751" w:type="dxa"/>
            <w:vMerge w:val="restart"/>
            <w:shd w:val="clear" w:color="auto" w:fill="303848" w:themeFill="accent1"/>
            <w:vAlign w:val="center"/>
          </w:tcPr>
          <w:p w:rsidR="00C91D12" w:rsidRPr="001700F2" w:rsidRDefault="00C91D12" w:rsidP="00266FA7">
            <w:pPr>
              <w:pStyle w:val="Heading1"/>
              <w:spacing w:line="276" w:lineRule="auto"/>
            </w:pPr>
            <w:r>
              <w:t>PROFESSIONAL CERTIFICATIONS</w:t>
            </w:r>
          </w:p>
        </w:tc>
        <w:tc>
          <w:tcPr>
            <w:tcW w:w="2488" w:type="dxa"/>
            <w:tcBorders>
              <w:bottom w:val="single" w:sz="18" w:space="0" w:color="BF9268" w:themeColor="accent2"/>
            </w:tcBorders>
          </w:tcPr>
          <w:p w:rsidR="00C91D12" w:rsidRPr="001700F2" w:rsidRDefault="00C91D12" w:rsidP="00A323D2"/>
        </w:tc>
      </w:tr>
      <w:tr w:rsidR="00C91D12" w:rsidRPr="001700F2" w:rsidTr="00A323D2">
        <w:trPr>
          <w:trHeight w:val="140"/>
        </w:trPr>
        <w:tc>
          <w:tcPr>
            <w:tcW w:w="2361" w:type="dxa"/>
            <w:tcBorders>
              <w:top w:val="single" w:sz="18" w:space="0" w:color="BF9268" w:themeColor="accent2"/>
            </w:tcBorders>
          </w:tcPr>
          <w:p w:rsidR="00C91D12" w:rsidRPr="001700F2" w:rsidRDefault="00C91D12" w:rsidP="00C91D12">
            <w:pPr>
              <w:ind w:left="360"/>
            </w:pPr>
          </w:p>
        </w:tc>
        <w:tc>
          <w:tcPr>
            <w:tcW w:w="4751" w:type="dxa"/>
            <w:vMerge/>
            <w:shd w:val="clear" w:color="auto" w:fill="303848" w:themeFill="accent1"/>
          </w:tcPr>
          <w:p w:rsidR="00C91D12" w:rsidRPr="001700F2" w:rsidRDefault="00C91D12" w:rsidP="00C91D12">
            <w:pPr>
              <w:pStyle w:val="Heading1"/>
              <w:ind w:left="360"/>
            </w:pPr>
          </w:p>
        </w:tc>
        <w:tc>
          <w:tcPr>
            <w:tcW w:w="2488" w:type="dxa"/>
          </w:tcPr>
          <w:p w:rsidR="00C91D12" w:rsidRPr="001700F2" w:rsidRDefault="00C91D12" w:rsidP="00C91D12">
            <w:pPr>
              <w:ind w:left="360"/>
            </w:pPr>
          </w:p>
        </w:tc>
      </w:tr>
    </w:tbl>
    <w:p w:rsidR="00C91D12" w:rsidRDefault="00C91D12" w:rsidP="00C91D12">
      <w:pPr>
        <w:pStyle w:val="ListParagraph"/>
        <w:rPr>
          <w:sz w:val="22"/>
        </w:rPr>
      </w:pPr>
    </w:p>
    <w:p w:rsidR="00C91D12" w:rsidRPr="00C91D12" w:rsidRDefault="00C91D12" w:rsidP="00C91D12">
      <w:pPr>
        <w:pStyle w:val="ListParagraph"/>
        <w:numPr>
          <w:ilvl w:val="0"/>
          <w:numId w:val="4"/>
        </w:numPr>
        <w:rPr>
          <w:b/>
          <w:sz w:val="22"/>
        </w:rPr>
      </w:pPr>
      <w:r w:rsidRPr="00C91D12">
        <w:rPr>
          <w:sz w:val="22"/>
        </w:rPr>
        <w:t>Had</w:t>
      </w:r>
      <w:r w:rsidRPr="00C91D12">
        <w:rPr>
          <w:sz w:val="22"/>
        </w:rPr>
        <w:t xml:space="preserve"> Succe</w:t>
      </w:r>
      <w:r>
        <w:rPr>
          <w:sz w:val="22"/>
        </w:rPr>
        <w:t>ssfully Secured India Wide 50</w:t>
      </w:r>
      <w:r w:rsidRPr="00C91D12">
        <w:rPr>
          <w:sz w:val="22"/>
          <w:vertAlign w:val="superscript"/>
        </w:rPr>
        <w:t>th</w:t>
      </w:r>
      <w:r w:rsidRPr="00C91D12">
        <w:rPr>
          <w:sz w:val="22"/>
        </w:rPr>
        <w:t xml:space="preserve"> Percentile in </w:t>
      </w:r>
      <w:r w:rsidRPr="00C91D12">
        <w:rPr>
          <w:b/>
          <w:sz w:val="22"/>
        </w:rPr>
        <w:t>Whee Box National</w:t>
      </w:r>
      <w:r w:rsidRPr="00C91D12">
        <w:rPr>
          <w:b/>
          <w:sz w:val="22"/>
        </w:rPr>
        <w:t xml:space="preserve"> </w:t>
      </w:r>
      <w:r w:rsidRPr="00C91D12">
        <w:rPr>
          <w:b/>
          <w:sz w:val="22"/>
        </w:rPr>
        <w:t>Employability Test</w:t>
      </w:r>
    </w:p>
    <w:p w:rsidR="00C91D12" w:rsidRPr="00C91D12" w:rsidRDefault="00C91D12" w:rsidP="00C91D12">
      <w:pPr>
        <w:rPr>
          <w:sz w:val="22"/>
        </w:rPr>
      </w:pPr>
    </w:p>
    <w:p w:rsidR="00C91D12" w:rsidRDefault="00C91D12" w:rsidP="00C91D12">
      <w:pPr>
        <w:pStyle w:val="ListParagraph"/>
        <w:numPr>
          <w:ilvl w:val="0"/>
          <w:numId w:val="3"/>
        </w:numPr>
        <w:rPr>
          <w:sz w:val="22"/>
        </w:rPr>
      </w:pPr>
      <w:r w:rsidRPr="00C91D12">
        <w:rPr>
          <w:sz w:val="22"/>
        </w:rPr>
        <w:t>Certified for practitioner on Et</w:t>
      </w:r>
      <w:r>
        <w:rPr>
          <w:sz w:val="22"/>
        </w:rPr>
        <w:t>hical Hacking from IIM, Bangalore.</w:t>
      </w:r>
    </w:p>
    <w:p w:rsidR="00AE13C6" w:rsidRDefault="00AE13C6" w:rsidP="00AE13C6">
      <w:pPr>
        <w:rPr>
          <w:sz w:val="22"/>
        </w:rPr>
      </w:pPr>
    </w:p>
    <w:p w:rsidR="00AE13C6" w:rsidRPr="00AE13C6" w:rsidRDefault="00AE13C6" w:rsidP="00AE13C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Attended 3-day Brain O Vision’s workshop on </w:t>
      </w:r>
      <w:r w:rsidRPr="00AE13C6">
        <w:rPr>
          <w:b/>
          <w:sz w:val="22"/>
        </w:rPr>
        <w:t>Data Science with Python</w:t>
      </w:r>
      <w:r>
        <w:rPr>
          <w:sz w:val="22"/>
        </w:rPr>
        <w:t>.</w:t>
      </w:r>
    </w:p>
    <w:p w:rsidR="00C91D12" w:rsidRDefault="00C91D12" w:rsidP="00C91D12">
      <w:pPr>
        <w:pStyle w:val="ListParagraph"/>
        <w:rPr>
          <w:sz w:val="22"/>
        </w:rPr>
      </w:pPr>
    </w:p>
    <w:p w:rsidR="00C91D12" w:rsidRDefault="00C91D12" w:rsidP="00C91D12">
      <w:pPr>
        <w:pStyle w:val="ListParagraph"/>
        <w:rPr>
          <w:sz w:val="22"/>
        </w:rPr>
      </w:pPr>
    </w:p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4751"/>
        <w:gridCol w:w="2488"/>
      </w:tblGrid>
      <w:tr w:rsidR="00C91D12" w:rsidRPr="001700F2" w:rsidTr="00A323D2">
        <w:trPr>
          <w:trHeight w:val="140"/>
        </w:trPr>
        <w:tc>
          <w:tcPr>
            <w:tcW w:w="2361" w:type="dxa"/>
            <w:tcBorders>
              <w:bottom w:val="single" w:sz="18" w:space="0" w:color="BF9268" w:themeColor="accent2"/>
            </w:tcBorders>
          </w:tcPr>
          <w:p w:rsidR="00C91D12" w:rsidRPr="001700F2" w:rsidRDefault="00C91D12" w:rsidP="00A323D2"/>
        </w:tc>
        <w:tc>
          <w:tcPr>
            <w:tcW w:w="4751" w:type="dxa"/>
            <w:vMerge w:val="restart"/>
            <w:shd w:val="clear" w:color="auto" w:fill="303848" w:themeFill="accent1"/>
            <w:vAlign w:val="center"/>
          </w:tcPr>
          <w:p w:rsidR="00C91D12" w:rsidRPr="001700F2" w:rsidRDefault="00C91D12" w:rsidP="00266FA7">
            <w:pPr>
              <w:pStyle w:val="Heading1"/>
              <w:spacing w:line="276" w:lineRule="auto"/>
            </w:pPr>
            <w:r>
              <w:t>EXTRA CURRICULAR ACTIVITIES</w:t>
            </w:r>
          </w:p>
        </w:tc>
        <w:tc>
          <w:tcPr>
            <w:tcW w:w="2488" w:type="dxa"/>
            <w:tcBorders>
              <w:bottom w:val="single" w:sz="18" w:space="0" w:color="BF9268" w:themeColor="accent2"/>
            </w:tcBorders>
          </w:tcPr>
          <w:p w:rsidR="00C91D12" w:rsidRPr="001700F2" w:rsidRDefault="00C91D12" w:rsidP="00A323D2"/>
        </w:tc>
      </w:tr>
      <w:tr w:rsidR="00C91D12" w:rsidRPr="001700F2" w:rsidTr="00A323D2">
        <w:trPr>
          <w:trHeight w:val="140"/>
        </w:trPr>
        <w:tc>
          <w:tcPr>
            <w:tcW w:w="2361" w:type="dxa"/>
            <w:tcBorders>
              <w:top w:val="single" w:sz="18" w:space="0" w:color="BF9268" w:themeColor="accent2"/>
            </w:tcBorders>
          </w:tcPr>
          <w:p w:rsidR="00C91D12" w:rsidRPr="001700F2" w:rsidRDefault="00C91D12" w:rsidP="00A323D2">
            <w:pPr>
              <w:ind w:left="360"/>
            </w:pPr>
          </w:p>
        </w:tc>
        <w:tc>
          <w:tcPr>
            <w:tcW w:w="4751" w:type="dxa"/>
            <w:vMerge/>
            <w:shd w:val="clear" w:color="auto" w:fill="303848" w:themeFill="accent1"/>
          </w:tcPr>
          <w:p w:rsidR="00C91D12" w:rsidRPr="001700F2" w:rsidRDefault="00C91D12" w:rsidP="00A323D2">
            <w:pPr>
              <w:pStyle w:val="Heading1"/>
              <w:ind w:left="360"/>
            </w:pPr>
          </w:p>
        </w:tc>
        <w:tc>
          <w:tcPr>
            <w:tcW w:w="2488" w:type="dxa"/>
          </w:tcPr>
          <w:p w:rsidR="00C91D12" w:rsidRPr="001700F2" w:rsidRDefault="00C91D12" w:rsidP="00A323D2">
            <w:pPr>
              <w:ind w:left="360"/>
            </w:pPr>
          </w:p>
        </w:tc>
      </w:tr>
    </w:tbl>
    <w:p w:rsidR="00C91D12" w:rsidRDefault="00C91D12" w:rsidP="00C91D12">
      <w:pPr>
        <w:pStyle w:val="ListParagraph"/>
        <w:rPr>
          <w:sz w:val="22"/>
        </w:rPr>
      </w:pPr>
    </w:p>
    <w:p w:rsidR="00C91D12" w:rsidRDefault="00C91D12" w:rsidP="00C91D1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Won ‘</w:t>
      </w:r>
      <w:r w:rsidRPr="00C91D12">
        <w:rPr>
          <w:sz w:val="22"/>
        </w:rPr>
        <w:t>Technical Quiz</w:t>
      </w:r>
      <w:r>
        <w:rPr>
          <w:sz w:val="22"/>
        </w:rPr>
        <w:t>’ event</w:t>
      </w:r>
      <w:r w:rsidRPr="00C91D12">
        <w:rPr>
          <w:sz w:val="22"/>
        </w:rPr>
        <w:t xml:space="preserve"> </w:t>
      </w:r>
      <w:r>
        <w:rPr>
          <w:sz w:val="22"/>
        </w:rPr>
        <w:t>in National Level Tech Fest at RCE.</w:t>
      </w:r>
    </w:p>
    <w:p w:rsidR="002B54CA" w:rsidRPr="00C91D12" w:rsidRDefault="002B54CA" w:rsidP="002B54CA">
      <w:pPr>
        <w:pStyle w:val="ListParagraph"/>
        <w:rPr>
          <w:sz w:val="22"/>
        </w:rPr>
      </w:pPr>
    </w:p>
    <w:p w:rsidR="00C91D12" w:rsidRDefault="00C91D12" w:rsidP="00C91D12">
      <w:pPr>
        <w:pStyle w:val="ListParagraph"/>
        <w:numPr>
          <w:ilvl w:val="0"/>
          <w:numId w:val="3"/>
        </w:numPr>
        <w:rPr>
          <w:sz w:val="22"/>
        </w:rPr>
      </w:pPr>
      <w:r w:rsidRPr="00C91D12">
        <w:rPr>
          <w:sz w:val="22"/>
        </w:rPr>
        <w:t>Got first prize in volleyball in School level competition</w:t>
      </w:r>
    </w:p>
    <w:p w:rsidR="002B54CA" w:rsidRPr="002B54CA" w:rsidRDefault="002B54CA" w:rsidP="002B54CA">
      <w:pPr>
        <w:rPr>
          <w:sz w:val="22"/>
        </w:rPr>
      </w:pPr>
    </w:p>
    <w:p w:rsidR="00AE13C6" w:rsidRDefault="00AE13C6" w:rsidP="00C91D1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Co-ordinated ‘WEB ARCH’ event at Ramachandra College of Engineering.</w:t>
      </w:r>
    </w:p>
    <w:p w:rsidR="00C91D12" w:rsidRDefault="00C91D12" w:rsidP="00C91D12">
      <w:pPr>
        <w:pStyle w:val="ListParagraph"/>
        <w:rPr>
          <w:sz w:val="22"/>
        </w:rPr>
      </w:pPr>
    </w:p>
    <w:p w:rsidR="00AE13C6" w:rsidRDefault="00AE13C6" w:rsidP="00C91D12">
      <w:pPr>
        <w:pStyle w:val="ListParagraph"/>
        <w:rPr>
          <w:sz w:val="22"/>
        </w:rPr>
      </w:pPr>
    </w:p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4751"/>
        <w:gridCol w:w="2488"/>
      </w:tblGrid>
      <w:tr w:rsidR="00AE13C6" w:rsidRPr="001700F2" w:rsidTr="00A323D2">
        <w:trPr>
          <w:trHeight w:val="140"/>
        </w:trPr>
        <w:tc>
          <w:tcPr>
            <w:tcW w:w="2361" w:type="dxa"/>
            <w:tcBorders>
              <w:bottom w:val="single" w:sz="18" w:space="0" w:color="BF9268" w:themeColor="accent2"/>
            </w:tcBorders>
          </w:tcPr>
          <w:p w:rsidR="00AE13C6" w:rsidRPr="001700F2" w:rsidRDefault="00AE13C6" w:rsidP="00A323D2"/>
        </w:tc>
        <w:tc>
          <w:tcPr>
            <w:tcW w:w="4751" w:type="dxa"/>
            <w:vMerge w:val="restart"/>
            <w:shd w:val="clear" w:color="auto" w:fill="303848" w:themeFill="accent1"/>
            <w:vAlign w:val="center"/>
          </w:tcPr>
          <w:p w:rsidR="00AE13C6" w:rsidRPr="001700F2" w:rsidRDefault="00AE13C6" w:rsidP="00A323D2">
            <w:pPr>
              <w:pStyle w:val="Heading1"/>
            </w:pPr>
            <w:r>
              <w:t>STRENGTHS</w:t>
            </w:r>
          </w:p>
        </w:tc>
        <w:tc>
          <w:tcPr>
            <w:tcW w:w="2488" w:type="dxa"/>
            <w:tcBorders>
              <w:bottom w:val="single" w:sz="18" w:space="0" w:color="BF9268" w:themeColor="accent2"/>
            </w:tcBorders>
          </w:tcPr>
          <w:p w:rsidR="00AE13C6" w:rsidRPr="001700F2" w:rsidRDefault="00AE13C6" w:rsidP="00A323D2"/>
        </w:tc>
      </w:tr>
      <w:tr w:rsidR="00AE13C6" w:rsidRPr="001700F2" w:rsidTr="00A323D2">
        <w:trPr>
          <w:trHeight w:val="140"/>
        </w:trPr>
        <w:tc>
          <w:tcPr>
            <w:tcW w:w="2361" w:type="dxa"/>
            <w:tcBorders>
              <w:top w:val="single" w:sz="18" w:space="0" w:color="BF9268" w:themeColor="accent2"/>
            </w:tcBorders>
          </w:tcPr>
          <w:p w:rsidR="00AE13C6" w:rsidRPr="001700F2" w:rsidRDefault="00AE13C6" w:rsidP="00A323D2">
            <w:pPr>
              <w:ind w:left="360"/>
            </w:pPr>
          </w:p>
        </w:tc>
        <w:tc>
          <w:tcPr>
            <w:tcW w:w="4751" w:type="dxa"/>
            <w:vMerge/>
            <w:shd w:val="clear" w:color="auto" w:fill="303848" w:themeFill="accent1"/>
          </w:tcPr>
          <w:p w:rsidR="00AE13C6" w:rsidRPr="001700F2" w:rsidRDefault="00AE13C6" w:rsidP="00A323D2">
            <w:pPr>
              <w:pStyle w:val="Heading1"/>
              <w:ind w:left="360"/>
            </w:pPr>
          </w:p>
        </w:tc>
        <w:tc>
          <w:tcPr>
            <w:tcW w:w="2488" w:type="dxa"/>
          </w:tcPr>
          <w:p w:rsidR="00AE13C6" w:rsidRPr="001700F2" w:rsidRDefault="00AE13C6" w:rsidP="00A323D2">
            <w:pPr>
              <w:ind w:left="360"/>
            </w:pPr>
          </w:p>
        </w:tc>
      </w:tr>
    </w:tbl>
    <w:p w:rsidR="00AE13C6" w:rsidRDefault="00AE13C6" w:rsidP="00C91D12">
      <w:pPr>
        <w:pStyle w:val="ListParagraph"/>
        <w:rPr>
          <w:sz w:val="22"/>
        </w:rPr>
      </w:pPr>
    </w:p>
    <w:p w:rsidR="00C91D12" w:rsidRDefault="00AE13C6" w:rsidP="00AE13C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Can work under pressure</w:t>
      </w:r>
    </w:p>
    <w:p w:rsidR="002B54CA" w:rsidRDefault="002B54CA" w:rsidP="002B54CA">
      <w:pPr>
        <w:pStyle w:val="ListParagraph"/>
        <w:rPr>
          <w:sz w:val="22"/>
        </w:rPr>
      </w:pPr>
    </w:p>
    <w:p w:rsidR="00AE13C6" w:rsidRDefault="00AE13C6" w:rsidP="00AE13C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Self-Motivator</w:t>
      </w:r>
    </w:p>
    <w:p w:rsidR="002B54CA" w:rsidRPr="002B54CA" w:rsidRDefault="002B54CA" w:rsidP="002B54CA">
      <w:pPr>
        <w:rPr>
          <w:sz w:val="22"/>
        </w:rPr>
      </w:pPr>
    </w:p>
    <w:p w:rsidR="00AE13C6" w:rsidRDefault="00AE13C6" w:rsidP="00AE13C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Believes in Hard Work</w:t>
      </w:r>
    </w:p>
    <w:p w:rsidR="002B54CA" w:rsidRPr="002B54CA" w:rsidRDefault="002B54CA" w:rsidP="002B54CA">
      <w:pPr>
        <w:rPr>
          <w:sz w:val="22"/>
        </w:rPr>
      </w:pPr>
    </w:p>
    <w:p w:rsidR="00AE13C6" w:rsidRDefault="00AE13C6" w:rsidP="00AE13C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Time Management skill</w:t>
      </w: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p w:rsidR="002B54CA" w:rsidRDefault="002B54CA" w:rsidP="002B54CA">
      <w:pPr>
        <w:ind w:left="360"/>
        <w:rPr>
          <w:sz w:val="22"/>
        </w:rPr>
      </w:pPr>
    </w:p>
    <w:tbl>
      <w:tblPr>
        <w:tblStyle w:val="TableGrid"/>
        <w:tblW w:w="0" w:type="auto"/>
        <w:tblInd w:w="-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4751"/>
        <w:gridCol w:w="2488"/>
      </w:tblGrid>
      <w:tr w:rsidR="002B54CA" w:rsidRPr="001700F2" w:rsidTr="00A323D2">
        <w:trPr>
          <w:trHeight w:val="140"/>
        </w:trPr>
        <w:tc>
          <w:tcPr>
            <w:tcW w:w="2361" w:type="dxa"/>
            <w:tcBorders>
              <w:bottom w:val="single" w:sz="18" w:space="0" w:color="BF9268" w:themeColor="accent2"/>
            </w:tcBorders>
          </w:tcPr>
          <w:p w:rsidR="002B54CA" w:rsidRPr="001700F2" w:rsidRDefault="002B54CA" w:rsidP="00A323D2"/>
        </w:tc>
        <w:tc>
          <w:tcPr>
            <w:tcW w:w="4751" w:type="dxa"/>
            <w:vMerge w:val="restart"/>
            <w:shd w:val="clear" w:color="auto" w:fill="303848" w:themeFill="accent1"/>
            <w:vAlign w:val="center"/>
          </w:tcPr>
          <w:p w:rsidR="002B54CA" w:rsidRPr="001700F2" w:rsidRDefault="002B54CA" w:rsidP="00A323D2">
            <w:pPr>
              <w:pStyle w:val="Heading1"/>
            </w:pPr>
            <w:r>
              <w:t>PERSONAL DETAILS</w:t>
            </w:r>
          </w:p>
        </w:tc>
        <w:tc>
          <w:tcPr>
            <w:tcW w:w="2488" w:type="dxa"/>
            <w:tcBorders>
              <w:bottom w:val="single" w:sz="18" w:space="0" w:color="BF9268" w:themeColor="accent2"/>
            </w:tcBorders>
          </w:tcPr>
          <w:p w:rsidR="002B54CA" w:rsidRPr="001700F2" w:rsidRDefault="002B54CA" w:rsidP="00A323D2"/>
        </w:tc>
      </w:tr>
      <w:tr w:rsidR="002B54CA" w:rsidRPr="001700F2" w:rsidTr="00A323D2">
        <w:trPr>
          <w:trHeight w:val="140"/>
        </w:trPr>
        <w:tc>
          <w:tcPr>
            <w:tcW w:w="2361" w:type="dxa"/>
            <w:tcBorders>
              <w:top w:val="single" w:sz="18" w:space="0" w:color="BF9268" w:themeColor="accent2"/>
            </w:tcBorders>
          </w:tcPr>
          <w:p w:rsidR="002B54CA" w:rsidRPr="001700F2" w:rsidRDefault="002B54CA" w:rsidP="00A323D2">
            <w:pPr>
              <w:ind w:left="360"/>
            </w:pPr>
          </w:p>
        </w:tc>
        <w:tc>
          <w:tcPr>
            <w:tcW w:w="4751" w:type="dxa"/>
            <w:vMerge/>
            <w:shd w:val="clear" w:color="auto" w:fill="303848" w:themeFill="accent1"/>
          </w:tcPr>
          <w:p w:rsidR="002B54CA" w:rsidRPr="001700F2" w:rsidRDefault="002B54CA" w:rsidP="00A323D2">
            <w:pPr>
              <w:pStyle w:val="Heading1"/>
              <w:ind w:left="360"/>
            </w:pPr>
          </w:p>
        </w:tc>
        <w:tc>
          <w:tcPr>
            <w:tcW w:w="2488" w:type="dxa"/>
          </w:tcPr>
          <w:p w:rsidR="002B54CA" w:rsidRPr="001700F2" w:rsidRDefault="002B54CA" w:rsidP="00A323D2">
            <w:pPr>
              <w:ind w:left="360"/>
            </w:pPr>
          </w:p>
        </w:tc>
      </w:tr>
    </w:tbl>
    <w:p w:rsidR="002B54CA" w:rsidRDefault="002B54CA" w:rsidP="002B54CA">
      <w:pPr>
        <w:ind w:left="360"/>
        <w:rPr>
          <w:sz w:val="22"/>
        </w:rPr>
      </w:pP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Name </w:t>
      </w:r>
      <w:r>
        <w:rPr>
          <w:sz w:val="22"/>
        </w:rPr>
        <w:t xml:space="preserve">                                 </w:t>
      </w:r>
      <w:r w:rsidRPr="002B54CA">
        <w:rPr>
          <w:sz w:val="22"/>
        </w:rPr>
        <w:t>: KAVURI VENKATESH BABU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>Father’s Name</w:t>
      </w:r>
      <w:r>
        <w:rPr>
          <w:sz w:val="22"/>
        </w:rPr>
        <w:t xml:space="preserve">                   </w:t>
      </w:r>
      <w:r w:rsidRPr="002B54CA">
        <w:rPr>
          <w:sz w:val="22"/>
        </w:rPr>
        <w:t xml:space="preserve"> : K.</w:t>
      </w:r>
      <w:r w:rsidR="001D02FB">
        <w:rPr>
          <w:sz w:val="22"/>
        </w:rPr>
        <w:t xml:space="preserve"> </w:t>
      </w:r>
      <w:bookmarkStart w:id="0" w:name="_GoBack"/>
      <w:bookmarkEnd w:id="0"/>
      <w:r w:rsidRPr="002B54CA">
        <w:rPr>
          <w:sz w:val="22"/>
        </w:rPr>
        <w:t>Lakshmi Narayana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>Date of Birth</w:t>
      </w:r>
      <w:r>
        <w:rPr>
          <w:sz w:val="22"/>
        </w:rPr>
        <w:t xml:space="preserve">                       </w:t>
      </w:r>
      <w:r w:rsidRPr="002B54CA">
        <w:rPr>
          <w:sz w:val="22"/>
        </w:rPr>
        <w:t xml:space="preserve"> : 02-10-1999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Gender </w:t>
      </w:r>
      <w:r>
        <w:rPr>
          <w:sz w:val="22"/>
        </w:rPr>
        <w:t xml:space="preserve">                               </w:t>
      </w:r>
      <w:r w:rsidRPr="002B54CA">
        <w:rPr>
          <w:sz w:val="22"/>
        </w:rPr>
        <w:t>: Male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Languages Known </w:t>
      </w:r>
      <w:r>
        <w:rPr>
          <w:sz w:val="22"/>
        </w:rPr>
        <w:t xml:space="preserve">             </w:t>
      </w:r>
      <w:r w:rsidRPr="002B54CA">
        <w:rPr>
          <w:sz w:val="22"/>
        </w:rPr>
        <w:t>: English,Telugu,Hindi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Marital Status </w:t>
      </w:r>
      <w:r>
        <w:rPr>
          <w:sz w:val="22"/>
        </w:rPr>
        <w:t xml:space="preserve">                     </w:t>
      </w:r>
      <w:r w:rsidRPr="002B54CA">
        <w:rPr>
          <w:sz w:val="22"/>
        </w:rPr>
        <w:t>: Unmarried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Nationality </w:t>
      </w:r>
      <w:r>
        <w:rPr>
          <w:sz w:val="22"/>
        </w:rPr>
        <w:t xml:space="preserve">                          </w:t>
      </w:r>
      <w:r w:rsidRPr="002B54CA">
        <w:rPr>
          <w:sz w:val="22"/>
        </w:rPr>
        <w:t>: Indian</w:t>
      </w:r>
    </w:p>
    <w:p w:rsidR="002B54CA" w:rsidRPr="002B54CA" w:rsidRDefault="002B54CA" w:rsidP="002B54CA">
      <w:pPr>
        <w:pStyle w:val="ListParagraph"/>
        <w:numPr>
          <w:ilvl w:val="1"/>
          <w:numId w:val="8"/>
        </w:numPr>
        <w:spacing w:line="480" w:lineRule="auto"/>
        <w:rPr>
          <w:sz w:val="22"/>
        </w:rPr>
      </w:pPr>
      <w:r w:rsidRPr="002B54CA">
        <w:rPr>
          <w:sz w:val="22"/>
        </w:rPr>
        <w:t xml:space="preserve">Permanent Address </w:t>
      </w:r>
      <w:r>
        <w:rPr>
          <w:sz w:val="22"/>
        </w:rPr>
        <w:t xml:space="preserve">           : Jyoshna N</w:t>
      </w:r>
      <w:r w:rsidRPr="002B54CA">
        <w:rPr>
          <w:sz w:val="22"/>
        </w:rPr>
        <w:t>ilayam</w:t>
      </w:r>
      <w:r>
        <w:rPr>
          <w:sz w:val="22"/>
        </w:rPr>
        <w:t>, Manchineela T</w:t>
      </w:r>
      <w:r w:rsidRPr="002B54CA">
        <w:rPr>
          <w:sz w:val="22"/>
        </w:rPr>
        <w:t>hota</w:t>
      </w:r>
      <w:r>
        <w:rPr>
          <w:sz w:val="22"/>
        </w:rPr>
        <w:t>, P</w:t>
      </w:r>
      <w:r w:rsidRPr="002B54CA">
        <w:rPr>
          <w:sz w:val="22"/>
        </w:rPr>
        <w:t>athebatha</w:t>
      </w:r>
    </w:p>
    <w:p w:rsidR="002B54CA" w:rsidRDefault="002B54CA" w:rsidP="002B54CA">
      <w:pPr>
        <w:pStyle w:val="ListParagraph"/>
        <w:spacing w:line="480" w:lineRule="auto"/>
        <w:rPr>
          <w:sz w:val="22"/>
        </w:rPr>
      </w:pPr>
      <w:r>
        <w:rPr>
          <w:sz w:val="22"/>
        </w:rPr>
        <w:t xml:space="preserve">                                                          Vinayaka T</w:t>
      </w:r>
      <w:r w:rsidRPr="002B54CA">
        <w:rPr>
          <w:sz w:val="22"/>
        </w:rPr>
        <w:t>empl</w:t>
      </w:r>
      <w:r>
        <w:rPr>
          <w:sz w:val="22"/>
        </w:rPr>
        <w:t>e R</w:t>
      </w:r>
      <w:r w:rsidRPr="002B54CA">
        <w:rPr>
          <w:sz w:val="22"/>
        </w:rPr>
        <w:t>oad</w:t>
      </w:r>
      <w:r>
        <w:rPr>
          <w:sz w:val="22"/>
        </w:rPr>
        <w:t>, West G</w:t>
      </w:r>
      <w:r w:rsidRPr="002B54CA">
        <w:rPr>
          <w:sz w:val="22"/>
        </w:rPr>
        <w:t>odavari-534006</w:t>
      </w:r>
    </w:p>
    <w:p w:rsidR="002B54CA" w:rsidRDefault="002B54CA" w:rsidP="002B54CA">
      <w:pPr>
        <w:pStyle w:val="ListParagraph"/>
        <w:spacing w:line="480" w:lineRule="auto"/>
        <w:rPr>
          <w:sz w:val="22"/>
        </w:rPr>
      </w:pPr>
    </w:p>
    <w:p w:rsidR="002B54CA" w:rsidRDefault="002B54CA" w:rsidP="002B54CA">
      <w:pPr>
        <w:spacing w:line="480" w:lineRule="auto"/>
        <w:rPr>
          <w:sz w:val="22"/>
        </w:rPr>
      </w:pPr>
      <w:r>
        <w:rPr>
          <w:sz w:val="22"/>
        </w:rPr>
        <w:t>I, hereby, declare that all the details mentioned above are true and correct.</w:t>
      </w:r>
    </w:p>
    <w:p w:rsidR="002B54CA" w:rsidRDefault="002B54CA" w:rsidP="002B54CA">
      <w:pPr>
        <w:spacing w:line="480" w:lineRule="auto"/>
        <w:rPr>
          <w:sz w:val="22"/>
        </w:rPr>
      </w:pPr>
    </w:p>
    <w:p w:rsidR="002B54CA" w:rsidRDefault="002B54CA" w:rsidP="002B54CA">
      <w:pPr>
        <w:spacing w:line="480" w:lineRule="auto"/>
        <w:rPr>
          <w:sz w:val="22"/>
        </w:rPr>
      </w:pPr>
      <w:r>
        <w:rPr>
          <w:sz w:val="22"/>
        </w:rPr>
        <w:t>Place :</w:t>
      </w:r>
    </w:p>
    <w:p w:rsidR="002B54CA" w:rsidRDefault="002B54CA" w:rsidP="002B54CA">
      <w:pPr>
        <w:spacing w:line="480" w:lineRule="auto"/>
        <w:rPr>
          <w:sz w:val="22"/>
        </w:rPr>
      </w:pPr>
      <w:r>
        <w:rPr>
          <w:sz w:val="22"/>
        </w:rPr>
        <w:t>Date  :</w:t>
      </w:r>
    </w:p>
    <w:p w:rsidR="002B54CA" w:rsidRPr="002B54CA" w:rsidRDefault="002B54CA" w:rsidP="002B54CA">
      <w:pPr>
        <w:spacing w:line="480" w:lineRule="auto"/>
        <w:jc w:val="right"/>
        <w:rPr>
          <w:sz w:val="22"/>
        </w:rPr>
      </w:pPr>
      <w:r>
        <w:rPr>
          <w:sz w:val="22"/>
        </w:rPr>
        <w:t>KAVURI VENKATESH BABU</w:t>
      </w:r>
    </w:p>
    <w:sectPr w:rsidR="002B54CA" w:rsidRPr="002B54CA" w:rsidSect="00090866"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B0" w:rsidRDefault="004757B0" w:rsidP="00F316AD">
      <w:r>
        <w:separator/>
      </w:r>
    </w:p>
  </w:endnote>
  <w:endnote w:type="continuationSeparator" w:id="0">
    <w:p w:rsidR="004757B0" w:rsidRDefault="004757B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B0" w:rsidRDefault="004757B0" w:rsidP="00F316AD">
      <w:r>
        <w:separator/>
      </w:r>
    </w:p>
  </w:footnote>
  <w:footnote w:type="continuationSeparator" w:id="0">
    <w:p w:rsidR="004757B0" w:rsidRDefault="004757B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297"/>
    <w:multiLevelType w:val="hybridMultilevel"/>
    <w:tmpl w:val="CC567374"/>
    <w:lvl w:ilvl="0" w:tplc="FF980DC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220"/>
    <w:multiLevelType w:val="hybridMultilevel"/>
    <w:tmpl w:val="0DD4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2853"/>
    <w:multiLevelType w:val="hybridMultilevel"/>
    <w:tmpl w:val="1F6CD944"/>
    <w:lvl w:ilvl="0" w:tplc="FF980DC6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9246F7C0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832A8"/>
    <w:multiLevelType w:val="hybridMultilevel"/>
    <w:tmpl w:val="177C6AD6"/>
    <w:lvl w:ilvl="0" w:tplc="FF980DC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A09F8"/>
    <w:multiLevelType w:val="hybridMultilevel"/>
    <w:tmpl w:val="C908E466"/>
    <w:lvl w:ilvl="0" w:tplc="66B0035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AA0"/>
    <w:multiLevelType w:val="hybridMultilevel"/>
    <w:tmpl w:val="C14ACAEE"/>
    <w:lvl w:ilvl="0" w:tplc="FF980DC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33B6"/>
    <w:multiLevelType w:val="hybridMultilevel"/>
    <w:tmpl w:val="EBB0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CD6E20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F3281"/>
    <w:multiLevelType w:val="hybridMultilevel"/>
    <w:tmpl w:val="72F0DB36"/>
    <w:lvl w:ilvl="0" w:tplc="FF980DC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1C"/>
    <w:rsid w:val="00090866"/>
    <w:rsid w:val="001700F2"/>
    <w:rsid w:val="001871FF"/>
    <w:rsid w:val="001D02FB"/>
    <w:rsid w:val="001F4150"/>
    <w:rsid w:val="00252148"/>
    <w:rsid w:val="00266FA7"/>
    <w:rsid w:val="0029715D"/>
    <w:rsid w:val="002B54CA"/>
    <w:rsid w:val="0040233B"/>
    <w:rsid w:val="004757B0"/>
    <w:rsid w:val="004D0355"/>
    <w:rsid w:val="004E6224"/>
    <w:rsid w:val="005D2581"/>
    <w:rsid w:val="005F5A3E"/>
    <w:rsid w:val="00617740"/>
    <w:rsid w:val="0068509A"/>
    <w:rsid w:val="006C60E6"/>
    <w:rsid w:val="00796CC6"/>
    <w:rsid w:val="0084615A"/>
    <w:rsid w:val="0089710E"/>
    <w:rsid w:val="009D2120"/>
    <w:rsid w:val="00A0250B"/>
    <w:rsid w:val="00A74E15"/>
    <w:rsid w:val="00AB3A12"/>
    <w:rsid w:val="00AE13C6"/>
    <w:rsid w:val="00C36F1C"/>
    <w:rsid w:val="00C55D85"/>
    <w:rsid w:val="00C91D12"/>
    <w:rsid w:val="00CD50FD"/>
    <w:rsid w:val="00CD62AF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2B54C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C9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jaa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7562E6611D4C34BE30FBEA78D1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452A-C990-447E-970F-D73FE400EEBB}"/>
      </w:docPartPr>
      <w:docPartBody>
        <w:p w:rsidR="00000000" w:rsidRDefault="004440EC">
          <w:pPr>
            <w:pStyle w:val="207562E6611D4C34BE30FBEA78D1B269"/>
          </w:pPr>
          <w:r w:rsidRPr="001700F2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40"/>
    <w:rsid w:val="004440EC"/>
    <w:rsid w:val="009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E98DA9A264086ABE1B7D40388441C">
    <w:name w:val="A11E98DA9A264086ABE1B7D40388441C"/>
  </w:style>
  <w:style w:type="paragraph" w:customStyle="1" w:styleId="D9DB7BF9FB1D42599FE85F1028410444">
    <w:name w:val="D9DB7BF9FB1D42599FE85F1028410444"/>
  </w:style>
  <w:style w:type="paragraph" w:customStyle="1" w:styleId="82CDDA53028A4D4BA9E81C1D4B1D3F56">
    <w:name w:val="82CDDA53028A4D4BA9E81C1D4B1D3F56"/>
  </w:style>
  <w:style w:type="paragraph" w:customStyle="1" w:styleId="8A05CAC5FCA9434788BE1512BD258E6E">
    <w:name w:val="8A05CAC5FCA9434788BE1512BD258E6E"/>
  </w:style>
  <w:style w:type="paragraph" w:customStyle="1" w:styleId="ED6531976EB34D3DB3D4E0F35C0477DB">
    <w:name w:val="ED6531976EB34D3DB3D4E0F35C0477DB"/>
  </w:style>
  <w:style w:type="paragraph" w:customStyle="1" w:styleId="ABD3E5746B9442F1AEDC5391FC436575">
    <w:name w:val="ABD3E5746B9442F1AEDC5391FC436575"/>
  </w:style>
  <w:style w:type="paragraph" w:customStyle="1" w:styleId="207562E6611D4C34BE30FBEA78D1B269">
    <w:name w:val="207562E6611D4C34BE30FBEA78D1B269"/>
  </w:style>
  <w:style w:type="paragraph" w:customStyle="1" w:styleId="ED0FC31298404161904405E0477B93F4">
    <w:name w:val="ED0FC31298404161904405E0477B93F4"/>
  </w:style>
  <w:style w:type="paragraph" w:customStyle="1" w:styleId="7F71D5BD471846E684F1886C840C6927">
    <w:name w:val="7F71D5BD471846E684F1886C840C6927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9522AE544116495F87ACF25A344ADF94">
    <w:name w:val="9522AE544116495F87ACF25A344ADF94"/>
  </w:style>
  <w:style w:type="paragraph" w:customStyle="1" w:styleId="297C51F08E71436B853C3504A80B9495">
    <w:name w:val="297C51F08E71436B853C3504A80B9495"/>
  </w:style>
  <w:style w:type="paragraph" w:customStyle="1" w:styleId="Text">
    <w:name w:val="Text"/>
    <w:basedOn w:val="Normal"/>
    <w:next w:val="Normal"/>
    <w:uiPriority w:val="3"/>
    <w:qFormat/>
    <w:rsid w:val="00944F40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D9854A50E3E14AD4B5414A498B0C011F">
    <w:name w:val="D9854A50E3E14AD4B5414A498B0C011F"/>
  </w:style>
  <w:style w:type="paragraph" w:customStyle="1" w:styleId="A82CA99CA8D04AD7A4DE625C8FC1705A">
    <w:name w:val="A82CA99CA8D04AD7A4DE625C8FC1705A"/>
  </w:style>
  <w:style w:type="paragraph" w:customStyle="1" w:styleId="7BF6A15ECA364C77894C06761A5E4B7D">
    <w:name w:val="7BF6A15ECA364C77894C06761A5E4B7D"/>
  </w:style>
  <w:style w:type="paragraph" w:customStyle="1" w:styleId="9A40F3B7709A41DFA703EECAF3791F96">
    <w:name w:val="9A40F3B7709A41DFA703EECAF3791F96"/>
  </w:style>
  <w:style w:type="paragraph" w:customStyle="1" w:styleId="5A7A64C1721F43DBA55FF7C5C69704F9">
    <w:name w:val="5A7A64C1721F43DBA55FF7C5C69704F9"/>
  </w:style>
  <w:style w:type="paragraph" w:customStyle="1" w:styleId="EA4A5EAE9B45409BAEFBB8D4EE2FAA41">
    <w:name w:val="EA4A5EAE9B45409BAEFBB8D4EE2FAA41"/>
  </w:style>
  <w:style w:type="paragraph" w:customStyle="1" w:styleId="F1FF58756F4A4F73BAD148544B374876">
    <w:name w:val="F1FF58756F4A4F73BAD148544B374876"/>
  </w:style>
  <w:style w:type="paragraph" w:customStyle="1" w:styleId="6CB78A5B9F1E414FBD7F64A818708A51">
    <w:name w:val="6CB78A5B9F1E414FBD7F64A818708A51"/>
  </w:style>
  <w:style w:type="paragraph" w:customStyle="1" w:styleId="19F7D2D1F28F4FC69C2423C0AC30F5F4">
    <w:name w:val="19F7D2D1F28F4FC69C2423C0AC30F5F4"/>
  </w:style>
  <w:style w:type="paragraph" w:customStyle="1" w:styleId="9A83FC9C275A4DA599B15BE9C3085963">
    <w:name w:val="9A83FC9C275A4DA599B15BE9C3085963"/>
  </w:style>
  <w:style w:type="paragraph" w:customStyle="1" w:styleId="7DD0040DF3BF4D39AF0C58515C82B85C">
    <w:name w:val="7DD0040DF3BF4D39AF0C58515C82B85C"/>
  </w:style>
  <w:style w:type="paragraph" w:customStyle="1" w:styleId="88111761DE8E463A888109A74E7654EB">
    <w:name w:val="88111761DE8E463A888109A74E7654EB"/>
  </w:style>
  <w:style w:type="paragraph" w:customStyle="1" w:styleId="1F16113A4B8C4B54887CDAF32A0FC1F3">
    <w:name w:val="1F16113A4B8C4B54887CDAF32A0FC1F3"/>
  </w:style>
  <w:style w:type="paragraph" w:customStyle="1" w:styleId="5B68E71EA1CA4928A18F0F674D34303B">
    <w:name w:val="5B68E71EA1CA4928A18F0F674D34303B"/>
  </w:style>
  <w:style w:type="paragraph" w:customStyle="1" w:styleId="68E3A663A6C54A768C8ABB4BC750A2BF">
    <w:name w:val="68E3A663A6C54A768C8ABB4BC750A2BF"/>
  </w:style>
  <w:style w:type="paragraph" w:customStyle="1" w:styleId="ED100864ED384ED6AEDEF3B79034F7C8">
    <w:name w:val="ED100864ED384ED6AEDEF3B79034F7C8"/>
  </w:style>
  <w:style w:type="paragraph" w:customStyle="1" w:styleId="35054940BB5744B799E21099C927BDB3">
    <w:name w:val="35054940BB5744B799E21099C927BDB3"/>
  </w:style>
  <w:style w:type="paragraph" w:customStyle="1" w:styleId="FA1F8FBCACA240468F1CC9E638CFFC0B">
    <w:name w:val="FA1F8FBCACA240468F1CC9E638CFFC0B"/>
  </w:style>
  <w:style w:type="paragraph" w:customStyle="1" w:styleId="9DB8D73C9F1F4D059800D2A898CC3CAB">
    <w:name w:val="9DB8D73C9F1F4D059800D2A898CC3CAB"/>
  </w:style>
  <w:style w:type="paragraph" w:customStyle="1" w:styleId="618907D7031B45849F18CF3D3692D6CC">
    <w:name w:val="618907D7031B45849F18CF3D3692D6CC"/>
  </w:style>
  <w:style w:type="paragraph" w:customStyle="1" w:styleId="D1099BA8576145329BC12DAF4F029FD4">
    <w:name w:val="D1099BA8576145329BC12DAF4F029FD4"/>
  </w:style>
  <w:style w:type="paragraph" w:customStyle="1" w:styleId="EEC3CB423639435BA5A0151A2DCC9345">
    <w:name w:val="EEC3CB423639435BA5A0151A2DCC9345"/>
  </w:style>
  <w:style w:type="paragraph" w:customStyle="1" w:styleId="285C5B26150D410892588B9292898124">
    <w:name w:val="285C5B26150D410892588B9292898124"/>
  </w:style>
  <w:style w:type="paragraph" w:customStyle="1" w:styleId="7579208C85CB4D3DAAECF323D93078B5">
    <w:name w:val="7579208C85CB4D3DAAECF323D93078B5"/>
    <w:rsid w:val="00944F40"/>
  </w:style>
  <w:style w:type="paragraph" w:customStyle="1" w:styleId="3A419751EABD4C90B59C7A6B9444416E">
    <w:name w:val="3A419751EABD4C90B59C7A6B9444416E"/>
    <w:rsid w:val="00944F40"/>
  </w:style>
  <w:style w:type="paragraph" w:customStyle="1" w:styleId="5D5ED20F9B064AB98C1A9E6753F01BC7">
    <w:name w:val="5D5ED20F9B064AB98C1A9E6753F01BC7"/>
    <w:rsid w:val="00944F40"/>
  </w:style>
  <w:style w:type="paragraph" w:customStyle="1" w:styleId="D90058EB664544C78CF6F42E649D96B9">
    <w:name w:val="D90058EB664544C78CF6F42E649D96B9"/>
    <w:rsid w:val="00944F40"/>
  </w:style>
  <w:style w:type="paragraph" w:customStyle="1" w:styleId="F8370331CD0B42019447EFE699D203D8">
    <w:name w:val="F8370331CD0B42019447EFE699D203D8"/>
    <w:rsid w:val="00944F40"/>
  </w:style>
  <w:style w:type="paragraph" w:customStyle="1" w:styleId="5EFBB71089E64FEF8FAE2D9276441206">
    <w:name w:val="5EFBB71089E64FEF8FAE2D9276441206"/>
    <w:rsid w:val="00944F40"/>
  </w:style>
  <w:style w:type="paragraph" w:customStyle="1" w:styleId="E84CBD7AF5AC44D494DFE167D942FD1E">
    <w:name w:val="E84CBD7AF5AC44D494DFE167D942FD1E"/>
    <w:rsid w:val="00944F40"/>
  </w:style>
  <w:style w:type="paragraph" w:customStyle="1" w:styleId="7D39437DD5274BF89D37DF05A2D6B2A1">
    <w:name w:val="7D39437DD5274BF89D37DF05A2D6B2A1"/>
    <w:rsid w:val="00944F40"/>
  </w:style>
  <w:style w:type="paragraph" w:customStyle="1" w:styleId="D46DE4405B0D4E4FB082952FD228E661">
    <w:name w:val="D46DE4405B0D4E4FB082952FD228E661"/>
    <w:rsid w:val="00944F40"/>
  </w:style>
  <w:style w:type="paragraph" w:customStyle="1" w:styleId="51A21CD2758042A0B03E6B5626570D8A">
    <w:name w:val="51A21CD2758042A0B03E6B5626570D8A"/>
    <w:rsid w:val="00944F40"/>
  </w:style>
  <w:style w:type="paragraph" w:customStyle="1" w:styleId="F9876764E0B9424484BA583BD7894438">
    <w:name w:val="F9876764E0B9424484BA583BD7894438"/>
    <w:rsid w:val="00944F40"/>
  </w:style>
  <w:style w:type="paragraph" w:customStyle="1" w:styleId="324258FC6E6646BBAE7D55E1B3FE442D">
    <w:name w:val="324258FC6E6646BBAE7D55E1B3FE442D"/>
    <w:rsid w:val="00944F40"/>
  </w:style>
  <w:style w:type="paragraph" w:customStyle="1" w:styleId="C818CEB318144DE690DB546B3A8F7695">
    <w:name w:val="C818CEB318144DE690DB546B3A8F7695"/>
    <w:rsid w:val="00944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6648F06-CF1E-4AB6-AF40-571A755E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2020-03-05T17:37:00Z</dcterms:created>
  <dcterms:modified xsi:type="dcterms:W3CDTF">2020-03-05T19:10:00Z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